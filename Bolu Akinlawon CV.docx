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7DB1" w14:textId="30140B1C" w:rsidR="004F3E03" w:rsidRPr="00B615B6" w:rsidRDefault="00CC6CC1" w:rsidP="004F3E03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B615B6">
        <w:rPr>
          <w:rFonts w:ascii="Calibri" w:hAnsi="Calibri" w:cs="Calibri"/>
          <w:b/>
          <w:bCs/>
          <w:sz w:val="36"/>
          <w:szCs w:val="36"/>
        </w:rPr>
        <w:t>BOLUTIFE AKINLAWON</w:t>
      </w:r>
    </w:p>
    <w:p w14:paraId="5660A865" w14:textId="775F78B5" w:rsidR="004F3E03" w:rsidRPr="00B615B6" w:rsidRDefault="00CC6CC1" w:rsidP="004F3E03">
      <w:pPr>
        <w:jc w:val="center"/>
        <w:rPr>
          <w:rFonts w:ascii="Calibri" w:hAnsi="Calibri" w:cs="Calibri"/>
          <w:b/>
          <w:bCs/>
          <w:sz w:val="22"/>
        </w:rPr>
      </w:pPr>
      <w:r w:rsidRPr="00B615B6">
        <w:rPr>
          <w:rFonts w:ascii="Calibri" w:hAnsi="Calibri" w:cs="Calibri"/>
          <w:b/>
          <w:bCs/>
          <w:sz w:val="22"/>
        </w:rPr>
        <w:t xml:space="preserve">Graduate </w:t>
      </w:r>
      <w:r w:rsidR="004F3E03" w:rsidRPr="00B615B6">
        <w:rPr>
          <w:rFonts w:ascii="Calibri" w:hAnsi="Calibri" w:cs="Calibri"/>
          <w:b/>
          <w:bCs/>
          <w:sz w:val="22"/>
        </w:rPr>
        <w:t xml:space="preserve">Data </w:t>
      </w:r>
      <w:r w:rsidRPr="00B615B6">
        <w:rPr>
          <w:rFonts w:ascii="Calibri" w:hAnsi="Calibri" w:cs="Calibri"/>
          <w:b/>
          <w:bCs/>
          <w:sz w:val="22"/>
        </w:rPr>
        <w:t>Scientist</w:t>
      </w:r>
    </w:p>
    <w:p w14:paraId="479E3312" w14:textId="48EE5640" w:rsidR="00CC6CC1" w:rsidRPr="00CC6CC1" w:rsidRDefault="004F3E03" w:rsidP="00CC6CC1">
      <w:pPr>
        <w:jc w:val="center"/>
        <w:rPr>
          <w:rFonts w:ascii="Calibri" w:hAnsi="Calibri" w:cs="Calibri"/>
          <w:sz w:val="22"/>
        </w:rPr>
      </w:pPr>
      <w:proofErr w:type="spellStart"/>
      <w:r w:rsidRPr="00CC6CC1">
        <w:rPr>
          <w:rFonts w:ascii="Calibri" w:hAnsi="Calibri" w:cs="Calibri"/>
          <w:sz w:val="22"/>
        </w:rPr>
        <w:t>Romford</w:t>
      </w:r>
      <w:proofErr w:type="spellEnd"/>
      <w:r w:rsidRPr="00CC6CC1">
        <w:rPr>
          <w:rFonts w:ascii="Calibri" w:hAnsi="Calibri" w:cs="Calibri"/>
          <w:sz w:val="22"/>
        </w:rPr>
        <w:t xml:space="preserve">, </w:t>
      </w:r>
      <w:r w:rsidR="00CC6CC1" w:rsidRPr="00CC6CC1">
        <w:rPr>
          <w:rFonts w:ascii="Calibri" w:hAnsi="Calibri" w:cs="Calibri"/>
          <w:sz w:val="22"/>
        </w:rPr>
        <w:t>UK</w:t>
      </w:r>
      <w:r w:rsidRPr="00CC6CC1">
        <w:rPr>
          <w:rFonts w:ascii="Calibri" w:hAnsi="Calibri" w:cs="Calibri"/>
          <w:sz w:val="22"/>
        </w:rPr>
        <w:t xml:space="preserve"> | +44 7514466715| bolu.akinlawon@gmail.com |</w:t>
      </w:r>
      <w:hyperlink r:id="rId11" w:history="1">
        <w:r w:rsidR="00CC6CC1" w:rsidRPr="00CC6CC1">
          <w:rPr>
            <w:rStyle w:val="Hyperlink"/>
            <w:rFonts w:ascii="Calibri" w:hAnsi="Calibri" w:cs="Calibri"/>
            <w:color w:val="0070C0"/>
          </w:rPr>
          <w:t>Linked</w:t>
        </w:r>
        <w:r w:rsidR="00CC6CC1">
          <w:rPr>
            <w:rStyle w:val="Hyperlink"/>
            <w:rFonts w:ascii="Calibri" w:hAnsi="Calibri" w:cs="Calibri"/>
            <w:color w:val="0070C0"/>
          </w:rPr>
          <w:t>I</w:t>
        </w:r>
        <w:r w:rsidR="00CC6CC1" w:rsidRPr="00CC6CC1">
          <w:rPr>
            <w:rStyle w:val="Hyperlink"/>
            <w:rFonts w:ascii="Calibri" w:hAnsi="Calibri" w:cs="Calibri"/>
            <w:color w:val="0070C0"/>
          </w:rPr>
          <w:t>n</w:t>
        </w:r>
      </w:hyperlink>
      <w:r w:rsidR="00CC6CC1" w:rsidRPr="00CC6CC1">
        <w:rPr>
          <w:rFonts w:ascii="Calibri" w:hAnsi="Calibri" w:cs="Calibri"/>
          <w:color w:val="0070C0"/>
          <w:sz w:val="22"/>
        </w:rPr>
        <w:t xml:space="preserve"> </w:t>
      </w:r>
      <w:r w:rsidR="00CC6CC1" w:rsidRPr="00CC6CC1">
        <w:rPr>
          <w:rFonts w:ascii="Calibri" w:hAnsi="Calibri" w:cs="Calibri"/>
          <w:sz w:val="22"/>
        </w:rPr>
        <w:t>|</w:t>
      </w:r>
      <w:hyperlink r:id="rId12" w:history="1">
        <w:r w:rsidR="00CC6CC1" w:rsidRPr="00CC6CC1">
          <w:rPr>
            <w:rStyle w:val="Hyperlink"/>
            <w:rFonts w:ascii="Calibri" w:hAnsi="Calibri" w:cs="Calibri"/>
            <w:color w:val="0070C0"/>
          </w:rPr>
          <w:t>Portfolio</w:t>
        </w:r>
      </w:hyperlink>
      <w:r w:rsidR="00CC6CC1" w:rsidRPr="00CC6CC1">
        <w:rPr>
          <w:rFonts w:ascii="Calibri" w:hAnsi="Calibri" w:cs="Calibri"/>
          <w:sz w:val="22"/>
        </w:rPr>
        <w:t xml:space="preserve"> |</w:t>
      </w:r>
      <w:hyperlink r:id="rId13" w:history="1">
        <w:r w:rsidR="00CC6CC1" w:rsidRPr="00CC6CC1">
          <w:rPr>
            <w:rStyle w:val="Hyperlink"/>
            <w:rFonts w:ascii="Calibri" w:hAnsi="Calibri" w:cs="Calibri"/>
            <w:color w:val="0070C0"/>
          </w:rPr>
          <w:t>Git</w:t>
        </w:r>
        <w:r w:rsidR="00CC6CC1">
          <w:rPr>
            <w:rStyle w:val="Hyperlink"/>
            <w:rFonts w:ascii="Calibri" w:hAnsi="Calibri" w:cs="Calibri"/>
            <w:color w:val="0070C0"/>
          </w:rPr>
          <w:t>H</w:t>
        </w:r>
        <w:r w:rsidR="00CC6CC1" w:rsidRPr="00CC6CC1">
          <w:rPr>
            <w:rStyle w:val="Hyperlink"/>
            <w:rFonts w:ascii="Calibri" w:hAnsi="Calibri" w:cs="Calibri"/>
            <w:color w:val="0070C0"/>
          </w:rPr>
          <w:t>ub</w:t>
        </w:r>
      </w:hyperlink>
    </w:p>
    <w:p w14:paraId="3DA11AB2" w14:textId="61B3BE73" w:rsidR="0017655F" w:rsidRPr="009F5447" w:rsidRDefault="00CC6CC1" w:rsidP="004F3E03">
      <w:pPr>
        <w:rPr>
          <w:rFonts w:ascii="Calibri" w:hAnsi="Calibri" w:cs="Calibri"/>
          <w:b/>
          <w:bCs/>
          <w:sz w:val="28"/>
          <w:szCs w:val="28"/>
        </w:rPr>
      </w:pPr>
      <w:r w:rsidRPr="009F5447">
        <w:rPr>
          <w:rFonts w:ascii="Calibri" w:hAnsi="Calibri" w:cs="Calibri"/>
          <w:b/>
          <w:bCs/>
          <w:sz w:val="28"/>
          <w:szCs w:val="28"/>
        </w:rPr>
        <w:t>PROFESSIONAL SUMMARY</w:t>
      </w:r>
    </w:p>
    <w:p w14:paraId="6889E5B2" w14:textId="77777777" w:rsidR="0017655F" w:rsidRPr="0038146C" w:rsidRDefault="00370F44" w:rsidP="009B42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5823F7FA">
          <v:rect id="_x0000_i1025" style="width:424.8pt;height:1.5pt" o:hralign="center" o:hrstd="t" o:hrnoshade="t" o:hr="t" fillcolor="black [3213]" stroked="f"/>
        </w:pict>
      </w:r>
    </w:p>
    <w:p w14:paraId="33E41050" w14:textId="16F0B356" w:rsidR="00E87018" w:rsidRPr="00445B88" w:rsidRDefault="004B1EA6" w:rsidP="00B615B6">
      <w:r w:rsidRPr="00B615B6">
        <w:rPr>
          <w:lang w:val="en-NG"/>
        </w:rPr>
        <w:t xml:space="preserve">Graduate Data Scientist proficient in Python, R, SQL, PHP, and JavaScript. Skilled in version control systems such as Git and GitHub, </w:t>
      </w:r>
      <w:r w:rsidR="00445B88">
        <w:t>as well as</w:t>
      </w:r>
      <w:r w:rsidRPr="00B615B6">
        <w:rPr>
          <w:lang w:val="en-NG"/>
        </w:rPr>
        <w:t xml:space="preserve"> practical knowledge in API utilization, UX/UI design, as well as AWS and Heroku. Recognized for critical thinking abilities and strong problem-solving skills, </w:t>
      </w:r>
      <w:r w:rsidR="00445B88">
        <w:t>Collaborative</w:t>
      </w:r>
      <w:r w:rsidRPr="00B615B6">
        <w:rPr>
          <w:lang w:val="en-NG"/>
        </w:rPr>
        <w:t xml:space="preserve"> team player with exceptional communication skills. </w:t>
      </w:r>
      <w:r w:rsidR="00445B88">
        <w:t xml:space="preserve">Highly </w:t>
      </w:r>
      <w:r w:rsidRPr="00B615B6">
        <w:rPr>
          <w:lang w:val="en-NG"/>
        </w:rPr>
        <w:t xml:space="preserve">motivated, organized, adaptable, and open to embracing change. </w:t>
      </w:r>
      <w:r w:rsidR="00445B88">
        <w:t>Skilled in data cleaning, preprocessing, feature engineering and model building and implementation using Python, SQL, R and Excel</w:t>
      </w:r>
    </w:p>
    <w:p w14:paraId="46C5F12C" w14:textId="1B9CA070" w:rsidR="00CC6CC1" w:rsidRPr="009F5447" w:rsidRDefault="00CC6CC1" w:rsidP="00CC6CC1">
      <w:pPr>
        <w:rPr>
          <w:rFonts w:ascii="Calibri" w:hAnsi="Calibri" w:cs="Calibri"/>
          <w:b/>
          <w:bCs/>
          <w:sz w:val="28"/>
          <w:szCs w:val="28"/>
        </w:rPr>
      </w:pPr>
      <w:r w:rsidRPr="009F5447">
        <w:rPr>
          <w:rFonts w:ascii="Calibri" w:hAnsi="Calibri" w:cs="Calibri"/>
          <w:b/>
          <w:bCs/>
          <w:sz w:val="28"/>
          <w:szCs w:val="28"/>
        </w:rPr>
        <w:t>WORK EXPERIENCE</w:t>
      </w:r>
    </w:p>
    <w:p w14:paraId="5781F483" w14:textId="24A6B1F7" w:rsidR="00CC6CC1" w:rsidRPr="00CC6CC1" w:rsidRDefault="00370F44" w:rsidP="00CC6CC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1723782C">
          <v:rect id="_x0000_i1026" style="width:424.8pt;height:1.5pt" o:hralign="center" o:hrstd="t" o:hrnoshade="t" o:hr="t" fillcolor="black [3213]" stroked="f"/>
        </w:pict>
      </w:r>
    </w:p>
    <w:p w14:paraId="14CE5E7D" w14:textId="546401F5" w:rsidR="009F5447" w:rsidRDefault="00CC6CC1" w:rsidP="00CC6CC1">
      <w:pPr>
        <w:rPr>
          <w:rFonts w:ascii="Calibri" w:hAnsi="Calibri" w:cs="Calibri"/>
          <w:b/>
          <w:bCs/>
          <w:sz w:val="24"/>
          <w:szCs w:val="24"/>
        </w:rPr>
      </w:pPr>
      <w:r w:rsidRPr="0038146C">
        <w:rPr>
          <w:rFonts w:ascii="Calibri" w:hAnsi="Calibri" w:cs="Calibri"/>
          <w:b/>
          <w:bCs/>
          <w:sz w:val="24"/>
          <w:szCs w:val="24"/>
        </w:rPr>
        <w:t>THE SPARKS FOUNDATION</w:t>
      </w:r>
      <w:r w:rsidR="009F5447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       </w:t>
      </w:r>
      <w:r w:rsidR="009F5447" w:rsidRPr="0038146C">
        <w:rPr>
          <w:rFonts w:ascii="Calibri" w:hAnsi="Calibri" w:cs="Calibri"/>
          <w:b/>
          <w:bCs/>
          <w:sz w:val="24"/>
          <w:szCs w:val="24"/>
        </w:rPr>
        <w:t>March 2023- Present</w:t>
      </w:r>
    </w:p>
    <w:p w14:paraId="162A41CA" w14:textId="54606CEB" w:rsidR="009F5447" w:rsidRPr="0038146C" w:rsidRDefault="009F5447" w:rsidP="00CC6CC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Data Scientist</w:t>
      </w:r>
    </w:p>
    <w:p w14:paraId="0E197B1D" w14:textId="77777777" w:rsidR="00CC6CC1" w:rsidRPr="00B615B6" w:rsidRDefault="00CC6CC1" w:rsidP="00A53274">
      <w:pPr>
        <w:numPr>
          <w:ilvl w:val="0"/>
          <w:numId w:val="11"/>
        </w:numPr>
        <w:rPr>
          <w:rFonts w:ascii="Calibri" w:hAnsi="Calibri" w:cs="Calibri"/>
          <w:szCs w:val="21"/>
          <w:lang w:val="en-NG"/>
        </w:rPr>
      </w:pPr>
      <w:r w:rsidRPr="00B615B6">
        <w:rPr>
          <w:rFonts w:ascii="Calibri" w:hAnsi="Calibri" w:cs="Calibri"/>
          <w:szCs w:val="21"/>
          <w:lang w:val="en-NG"/>
        </w:rPr>
        <w:t>Created data visualization graphics, translating complex data sets into comprehensive visual representations.</w:t>
      </w:r>
    </w:p>
    <w:p w14:paraId="0294BCE3" w14:textId="77777777" w:rsidR="00CC6CC1" w:rsidRPr="00B615B6" w:rsidRDefault="00CC6CC1" w:rsidP="00A53274">
      <w:pPr>
        <w:numPr>
          <w:ilvl w:val="0"/>
          <w:numId w:val="11"/>
        </w:numPr>
        <w:rPr>
          <w:rFonts w:ascii="Calibri" w:hAnsi="Calibri" w:cs="Calibri"/>
          <w:szCs w:val="21"/>
          <w:lang w:val="en-NG"/>
        </w:rPr>
      </w:pPr>
      <w:r w:rsidRPr="00B615B6">
        <w:rPr>
          <w:rFonts w:ascii="Calibri" w:hAnsi="Calibri" w:cs="Calibri"/>
          <w:szCs w:val="21"/>
          <w:lang w:val="en-NG"/>
        </w:rPr>
        <w:t>Translated cost and benefits of machine learning technology for non-technical audiences.</w:t>
      </w:r>
    </w:p>
    <w:p w14:paraId="1F1F1088" w14:textId="77777777" w:rsidR="00CC6CC1" w:rsidRPr="00B615B6" w:rsidRDefault="00CC6CC1" w:rsidP="00A53274">
      <w:pPr>
        <w:numPr>
          <w:ilvl w:val="0"/>
          <w:numId w:val="11"/>
        </w:numPr>
        <w:rPr>
          <w:rFonts w:ascii="Calibri" w:hAnsi="Calibri" w:cs="Calibri"/>
          <w:szCs w:val="21"/>
          <w:lang w:val="en-NG"/>
        </w:rPr>
      </w:pPr>
      <w:r w:rsidRPr="00B615B6">
        <w:rPr>
          <w:rFonts w:ascii="Calibri" w:hAnsi="Calibri" w:cs="Calibri"/>
          <w:szCs w:val="21"/>
          <w:lang w:val="en-NG"/>
        </w:rPr>
        <w:t>Shadowed database personnel to learn new methods to achieve job duties.</w:t>
      </w:r>
    </w:p>
    <w:p w14:paraId="05C9F081" w14:textId="77777777" w:rsidR="00CC6CC1" w:rsidRPr="00B615B6" w:rsidRDefault="00CC6CC1" w:rsidP="00A53274">
      <w:pPr>
        <w:numPr>
          <w:ilvl w:val="0"/>
          <w:numId w:val="11"/>
        </w:numPr>
        <w:rPr>
          <w:rFonts w:ascii="Calibri" w:hAnsi="Calibri" w:cs="Calibri"/>
          <w:szCs w:val="21"/>
          <w:lang w:val="en-NG"/>
        </w:rPr>
      </w:pPr>
      <w:r w:rsidRPr="00B615B6">
        <w:rPr>
          <w:rFonts w:ascii="Calibri" w:hAnsi="Calibri" w:cs="Calibri"/>
          <w:szCs w:val="21"/>
          <w:lang w:val="en-NG"/>
        </w:rPr>
        <w:t xml:space="preserve">Helped develop database solutions using multiple SQL </w:t>
      </w:r>
      <w:r w:rsidRPr="00B615B6">
        <w:rPr>
          <w:rFonts w:ascii="Calibri" w:hAnsi="Calibri" w:cs="Calibri"/>
          <w:szCs w:val="21"/>
        </w:rPr>
        <w:t>tools</w:t>
      </w:r>
      <w:r w:rsidRPr="00B615B6">
        <w:rPr>
          <w:rFonts w:ascii="Calibri" w:hAnsi="Calibri" w:cs="Calibri"/>
          <w:szCs w:val="21"/>
          <w:lang w:val="en-NG"/>
        </w:rPr>
        <w:t>.</w:t>
      </w:r>
    </w:p>
    <w:p w14:paraId="50A8B285" w14:textId="24BB84BA" w:rsidR="009F5447" w:rsidRDefault="009F5447" w:rsidP="00CC6CC1">
      <w:pPr>
        <w:rPr>
          <w:rFonts w:ascii="Calibri" w:hAnsi="Calibri" w:cs="Calibri"/>
          <w:b/>
          <w:bCs/>
          <w:sz w:val="24"/>
          <w:szCs w:val="24"/>
        </w:rPr>
      </w:pPr>
      <w:r w:rsidRPr="0038146C">
        <w:rPr>
          <w:rFonts w:ascii="Calibri" w:hAnsi="Calibri" w:cs="Calibri"/>
          <w:b/>
          <w:bCs/>
          <w:sz w:val="24"/>
          <w:szCs w:val="24"/>
        </w:rPr>
        <w:t>ASTROVIS CONSULTING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</w:t>
      </w:r>
      <w:r w:rsidRPr="0038146C">
        <w:rPr>
          <w:rFonts w:ascii="Calibri" w:hAnsi="Calibri" w:cs="Calibri"/>
          <w:b/>
          <w:bCs/>
          <w:sz w:val="24"/>
          <w:szCs w:val="24"/>
        </w:rPr>
        <w:t>June 2022-September 2022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</w:t>
      </w:r>
    </w:p>
    <w:p w14:paraId="6606B1AB" w14:textId="4F281B35" w:rsidR="00CC6CC1" w:rsidRPr="0038146C" w:rsidRDefault="00CC6CC1" w:rsidP="00CC6CC1">
      <w:pPr>
        <w:rPr>
          <w:rFonts w:ascii="Calibri" w:hAnsi="Calibri" w:cs="Calibri"/>
          <w:b/>
          <w:bCs/>
          <w:sz w:val="24"/>
          <w:szCs w:val="24"/>
        </w:rPr>
      </w:pPr>
      <w:r w:rsidRPr="0038146C">
        <w:rPr>
          <w:rFonts w:ascii="Calibri" w:hAnsi="Calibri" w:cs="Calibri"/>
          <w:b/>
          <w:bCs/>
          <w:sz w:val="24"/>
          <w:szCs w:val="24"/>
        </w:rPr>
        <w:t>Web Development Intern</w:t>
      </w:r>
    </w:p>
    <w:p w14:paraId="4A65ADA6" w14:textId="77777777" w:rsidR="00CC6CC1" w:rsidRPr="00511B3D" w:rsidRDefault="00CC6CC1" w:rsidP="00A53274">
      <w:pPr>
        <w:pStyle w:val="ListParagraph"/>
        <w:numPr>
          <w:ilvl w:val="0"/>
          <w:numId w:val="16"/>
        </w:numPr>
      </w:pPr>
      <w:r w:rsidRPr="00511B3D">
        <w:t>Developed and maintained websites using HTML, CSS, JavaScript, and jQuery.</w:t>
      </w:r>
    </w:p>
    <w:p w14:paraId="39C39B03" w14:textId="77777777" w:rsidR="00CC6CC1" w:rsidRPr="00511B3D" w:rsidRDefault="00CC6CC1" w:rsidP="00A53274">
      <w:pPr>
        <w:pStyle w:val="ListParagraph"/>
        <w:numPr>
          <w:ilvl w:val="0"/>
          <w:numId w:val="16"/>
        </w:numPr>
      </w:pPr>
      <w:r w:rsidRPr="00511B3D">
        <w:t>Wrote SQL scripts for data manipulation and extraction.</w:t>
      </w:r>
    </w:p>
    <w:p w14:paraId="201E9689" w14:textId="77777777" w:rsidR="00CC6CC1" w:rsidRPr="00511B3D" w:rsidRDefault="00CC6CC1" w:rsidP="00A53274">
      <w:pPr>
        <w:pStyle w:val="ListParagraph"/>
        <w:numPr>
          <w:ilvl w:val="0"/>
          <w:numId w:val="16"/>
        </w:numPr>
      </w:pPr>
      <w:r w:rsidRPr="00511B3D">
        <w:t>Created interactive data visualizations using Tableau and Power BI.</w:t>
      </w:r>
    </w:p>
    <w:p w14:paraId="5081D472" w14:textId="77777777" w:rsidR="00CC6CC1" w:rsidRPr="00511B3D" w:rsidRDefault="00CC6CC1" w:rsidP="00A53274">
      <w:pPr>
        <w:pStyle w:val="ListParagraph"/>
        <w:numPr>
          <w:ilvl w:val="0"/>
          <w:numId w:val="16"/>
        </w:numPr>
      </w:pPr>
      <w:r w:rsidRPr="00511B3D">
        <w:t>Collaborated with team members to build APIs using Flask, Heroku, and Postman.</w:t>
      </w:r>
    </w:p>
    <w:p w14:paraId="1FBFE89E" w14:textId="77777777" w:rsidR="00CC6CC1" w:rsidRPr="00511B3D" w:rsidRDefault="00CC6CC1" w:rsidP="00A53274">
      <w:pPr>
        <w:pStyle w:val="ListParagraph"/>
        <w:numPr>
          <w:ilvl w:val="0"/>
          <w:numId w:val="16"/>
        </w:numPr>
      </w:pPr>
      <w:r w:rsidRPr="00511B3D">
        <w:t>Followed industry best practices to write clean, efficient, and well-documented code.</w:t>
      </w:r>
    </w:p>
    <w:p w14:paraId="204BA8A7" w14:textId="692523F9" w:rsidR="00CC6CC1" w:rsidRPr="0038146C" w:rsidRDefault="009F5447" w:rsidP="00CC6CC1">
      <w:pPr>
        <w:rPr>
          <w:rFonts w:ascii="Calibri" w:hAnsi="Calibri" w:cs="Calibri"/>
          <w:b/>
          <w:bCs/>
          <w:sz w:val="24"/>
          <w:szCs w:val="24"/>
        </w:rPr>
      </w:pPr>
      <w:r w:rsidRPr="0038146C">
        <w:rPr>
          <w:rFonts w:ascii="Calibri" w:hAnsi="Calibri" w:cs="Calibri"/>
          <w:b/>
          <w:bCs/>
          <w:sz w:val="24"/>
          <w:szCs w:val="24"/>
        </w:rPr>
        <w:t>DATA GLACIER</w:t>
      </w:r>
      <w:r w:rsidRPr="009F5447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     </w:t>
      </w:r>
      <w:r w:rsidRPr="0038146C">
        <w:rPr>
          <w:rFonts w:ascii="Calibri" w:hAnsi="Calibri" w:cs="Calibri"/>
          <w:b/>
          <w:bCs/>
          <w:sz w:val="24"/>
          <w:szCs w:val="24"/>
        </w:rPr>
        <w:t>September 2022-December 2022</w:t>
      </w:r>
    </w:p>
    <w:p w14:paraId="1191CB70" w14:textId="77777777" w:rsidR="00CC6CC1" w:rsidRPr="0038146C" w:rsidRDefault="00CC6CC1" w:rsidP="00CC6CC1">
      <w:pPr>
        <w:rPr>
          <w:rFonts w:ascii="Calibri" w:hAnsi="Calibri" w:cs="Calibri"/>
          <w:b/>
          <w:bCs/>
          <w:sz w:val="24"/>
          <w:szCs w:val="24"/>
        </w:rPr>
      </w:pPr>
      <w:r w:rsidRPr="0038146C">
        <w:rPr>
          <w:rFonts w:ascii="Calibri" w:hAnsi="Calibri" w:cs="Calibri"/>
          <w:b/>
          <w:bCs/>
          <w:sz w:val="24"/>
          <w:szCs w:val="24"/>
        </w:rPr>
        <w:t>Data Scientist</w:t>
      </w:r>
    </w:p>
    <w:p w14:paraId="3A51975E" w14:textId="77777777" w:rsidR="00CC6CC1" w:rsidRPr="00B71F7B" w:rsidRDefault="00CC6CC1" w:rsidP="00A53274">
      <w:pPr>
        <w:pStyle w:val="ListParagraph"/>
        <w:numPr>
          <w:ilvl w:val="0"/>
          <w:numId w:val="17"/>
        </w:numPr>
        <w:rPr>
          <w:szCs w:val="21"/>
        </w:rPr>
      </w:pPr>
      <w:r w:rsidRPr="00B71F7B">
        <w:rPr>
          <w:szCs w:val="21"/>
        </w:rPr>
        <w:t>Developed and maintained websites using HTML, CSS, JavaScript, and jQuery.</w:t>
      </w:r>
    </w:p>
    <w:p w14:paraId="6728C777" w14:textId="77777777" w:rsidR="00CC6CC1" w:rsidRPr="00B71F7B" w:rsidRDefault="00CC6CC1" w:rsidP="00A53274">
      <w:pPr>
        <w:pStyle w:val="ListParagraph"/>
        <w:numPr>
          <w:ilvl w:val="0"/>
          <w:numId w:val="17"/>
        </w:numPr>
        <w:rPr>
          <w:szCs w:val="21"/>
        </w:rPr>
      </w:pPr>
      <w:r w:rsidRPr="00B71F7B">
        <w:rPr>
          <w:szCs w:val="21"/>
        </w:rPr>
        <w:t>Wrote SQL scripts for data manipulation and extraction.</w:t>
      </w:r>
    </w:p>
    <w:p w14:paraId="227903AA" w14:textId="77777777" w:rsidR="00CC6CC1" w:rsidRPr="00B71F7B" w:rsidRDefault="00CC6CC1" w:rsidP="00A53274">
      <w:pPr>
        <w:pStyle w:val="ListParagraph"/>
        <w:numPr>
          <w:ilvl w:val="0"/>
          <w:numId w:val="17"/>
        </w:numPr>
        <w:rPr>
          <w:szCs w:val="21"/>
        </w:rPr>
      </w:pPr>
      <w:r w:rsidRPr="00B71F7B">
        <w:rPr>
          <w:szCs w:val="21"/>
        </w:rPr>
        <w:t>Created interactive data visualizations using Tableau and Power BI.</w:t>
      </w:r>
    </w:p>
    <w:p w14:paraId="49C09340" w14:textId="77777777" w:rsidR="00B615B6" w:rsidRPr="00B71F7B" w:rsidRDefault="00CC6CC1" w:rsidP="00A53274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Cs w:val="21"/>
        </w:rPr>
      </w:pPr>
      <w:r w:rsidRPr="00B71F7B">
        <w:rPr>
          <w:szCs w:val="21"/>
        </w:rPr>
        <w:t>Collaborated with team members to build APIs using Flask, Heroku, and Postman.</w:t>
      </w:r>
    </w:p>
    <w:p w14:paraId="20E647E8" w14:textId="43DB822D" w:rsidR="00CC6CC1" w:rsidRPr="00B615B6" w:rsidRDefault="009F5447" w:rsidP="00B615B6">
      <w:pPr>
        <w:rPr>
          <w:rFonts w:ascii="Calibri" w:hAnsi="Calibri" w:cs="Calibri"/>
          <w:b/>
          <w:bCs/>
          <w:sz w:val="24"/>
          <w:szCs w:val="24"/>
        </w:rPr>
      </w:pPr>
      <w:r w:rsidRPr="00B615B6">
        <w:rPr>
          <w:rFonts w:ascii="Calibri" w:hAnsi="Calibri" w:cs="Calibri"/>
          <w:b/>
          <w:bCs/>
          <w:sz w:val="24"/>
          <w:szCs w:val="24"/>
        </w:rPr>
        <w:t>OPTIMUM HEALTH (</w:t>
      </w:r>
      <w:proofErr w:type="gramStart"/>
      <w:r w:rsidR="00511B3D" w:rsidRPr="00B615B6">
        <w:rPr>
          <w:rFonts w:ascii="Calibri" w:hAnsi="Calibri" w:cs="Calibri"/>
          <w:b/>
          <w:bCs/>
          <w:sz w:val="24"/>
          <w:szCs w:val="24"/>
        </w:rPr>
        <w:t xml:space="preserve">KINHUB)  </w:t>
      </w:r>
      <w:r w:rsidRPr="00B615B6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gramEnd"/>
      <w:r w:rsidRPr="00B615B6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</w:t>
      </w:r>
      <w:r w:rsidR="00B71F7B">
        <w:rPr>
          <w:rFonts w:ascii="Calibri" w:hAnsi="Calibri" w:cs="Calibri"/>
          <w:b/>
          <w:bCs/>
          <w:sz w:val="24"/>
          <w:szCs w:val="24"/>
        </w:rPr>
        <w:t xml:space="preserve">              </w:t>
      </w:r>
      <w:r w:rsidRPr="00B615B6">
        <w:rPr>
          <w:rFonts w:ascii="Calibri" w:hAnsi="Calibri" w:cs="Calibri"/>
          <w:b/>
          <w:bCs/>
          <w:sz w:val="24"/>
          <w:szCs w:val="24"/>
        </w:rPr>
        <w:t xml:space="preserve"> April 2022-May 2022 </w:t>
      </w:r>
    </w:p>
    <w:p w14:paraId="3D6164A0" w14:textId="77777777" w:rsidR="00CC6CC1" w:rsidRPr="0038146C" w:rsidRDefault="00CC6CC1" w:rsidP="00CC6CC1">
      <w:pPr>
        <w:rPr>
          <w:rFonts w:ascii="Calibri" w:hAnsi="Calibri" w:cs="Calibri"/>
          <w:b/>
          <w:bCs/>
          <w:sz w:val="24"/>
          <w:szCs w:val="24"/>
        </w:rPr>
      </w:pPr>
      <w:r w:rsidRPr="0038146C">
        <w:rPr>
          <w:rFonts w:ascii="Calibri" w:hAnsi="Calibri" w:cs="Calibri"/>
          <w:b/>
          <w:bCs/>
          <w:sz w:val="24"/>
          <w:szCs w:val="24"/>
        </w:rPr>
        <w:t>Data Science Intern</w:t>
      </w:r>
    </w:p>
    <w:p w14:paraId="228C27C7" w14:textId="77777777" w:rsidR="00CC6CC1" w:rsidRPr="00B615B6" w:rsidRDefault="00CC6CC1" w:rsidP="00A53274">
      <w:pPr>
        <w:pStyle w:val="ListParagraph"/>
        <w:numPr>
          <w:ilvl w:val="0"/>
          <w:numId w:val="18"/>
        </w:numPr>
      </w:pPr>
      <w:r w:rsidRPr="00B615B6">
        <w:t>Managed data manually using Python and Excel.</w:t>
      </w:r>
    </w:p>
    <w:p w14:paraId="75DEB509" w14:textId="77777777" w:rsidR="00CC6CC1" w:rsidRPr="00B615B6" w:rsidRDefault="00CC6CC1" w:rsidP="00A53274">
      <w:pPr>
        <w:pStyle w:val="ListParagraph"/>
        <w:numPr>
          <w:ilvl w:val="0"/>
          <w:numId w:val="18"/>
        </w:numPr>
      </w:pPr>
      <w:r w:rsidRPr="00B615B6">
        <w:t>Conducted data annotation tasks.</w:t>
      </w:r>
    </w:p>
    <w:p w14:paraId="2CD04D62" w14:textId="13465552" w:rsidR="00B615B6" w:rsidRPr="00B615B6" w:rsidRDefault="00CC6CC1" w:rsidP="00A53274">
      <w:pPr>
        <w:pStyle w:val="ListParagraph"/>
        <w:numPr>
          <w:ilvl w:val="0"/>
          <w:numId w:val="18"/>
        </w:numPr>
        <w:rPr>
          <w:b/>
          <w:bCs/>
        </w:rPr>
      </w:pPr>
      <w:r w:rsidRPr="00B615B6">
        <w:t>Analyzed large data using Hadoop Hive.</w:t>
      </w:r>
    </w:p>
    <w:p w14:paraId="5C119422" w14:textId="0CD0DA18" w:rsidR="00B71F7B" w:rsidRPr="00B615B6" w:rsidRDefault="00B71F7B" w:rsidP="00B71F7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EDU PROJECTS, NIGERIA                                                                                                         </w:t>
      </w:r>
      <w:r w:rsidRPr="00B615B6">
        <w:rPr>
          <w:rFonts w:ascii="Calibri" w:hAnsi="Calibri" w:cs="Calibri"/>
          <w:b/>
          <w:bCs/>
          <w:sz w:val="24"/>
          <w:szCs w:val="24"/>
        </w:rPr>
        <w:t>April 20</w:t>
      </w:r>
      <w:r w:rsidR="00564CF3">
        <w:rPr>
          <w:rFonts w:ascii="Calibri" w:hAnsi="Calibri" w:cs="Calibri"/>
          <w:b/>
          <w:bCs/>
          <w:sz w:val="24"/>
          <w:szCs w:val="24"/>
        </w:rPr>
        <w:t>19</w:t>
      </w:r>
      <w:r w:rsidRPr="00B615B6">
        <w:rPr>
          <w:rFonts w:ascii="Calibri" w:hAnsi="Calibri" w:cs="Calibri"/>
          <w:b/>
          <w:bCs/>
          <w:sz w:val="24"/>
          <w:szCs w:val="24"/>
        </w:rPr>
        <w:t>-May 202</w:t>
      </w:r>
      <w:r w:rsidR="00564CF3">
        <w:rPr>
          <w:rFonts w:ascii="Calibri" w:hAnsi="Calibri" w:cs="Calibri"/>
          <w:b/>
          <w:bCs/>
          <w:sz w:val="24"/>
          <w:szCs w:val="24"/>
        </w:rPr>
        <w:t>1</w:t>
      </w:r>
      <w:r w:rsidRPr="00B615B6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296CCD45" w14:textId="1428EF3E" w:rsidR="00B71F7B" w:rsidRPr="0038146C" w:rsidRDefault="00B71F7B" w:rsidP="00B71F7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Data Analyst</w:t>
      </w:r>
    </w:p>
    <w:p w14:paraId="1B61E793" w14:textId="77777777" w:rsidR="00B71F7B" w:rsidRPr="00B71F7B" w:rsidRDefault="00B71F7B" w:rsidP="00B71F7B">
      <w:pPr>
        <w:numPr>
          <w:ilvl w:val="0"/>
          <w:numId w:val="19"/>
        </w:numPr>
        <w:rPr>
          <w:rFonts w:ascii="Calibri" w:hAnsi="Calibri" w:cs="Calibri"/>
          <w:szCs w:val="21"/>
          <w:lang w:val="en-NG"/>
        </w:rPr>
      </w:pPr>
      <w:r w:rsidRPr="00B71F7B">
        <w:rPr>
          <w:rFonts w:ascii="Calibri" w:hAnsi="Calibri" w:cs="Calibri"/>
          <w:szCs w:val="21"/>
          <w:lang w:val="en-NG"/>
        </w:rPr>
        <w:t xml:space="preserve">Worked with multiple clients to </w:t>
      </w:r>
      <w:proofErr w:type="spellStart"/>
      <w:r w:rsidRPr="00B71F7B">
        <w:rPr>
          <w:rFonts w:ascii="Calibri" w:hAnsi="Calibri" w:cs="Calibri"/>
          <w:szCs w:val="21"/>
          <w:lang w:val="en-NG"/>
        </w:rPr>
        <w:t>analyze</w:t>
      </w:r>
      <w:proofErr w:type="spellEnd"/>
      <w:r w:rsidRPr="00B71F7B">
        <w:rPr>
          <w:rFonts w:ascii="Calibri" w:hAnsi="Calibri" w:cs="Calibri"/>
          <w:szCs w:val="21"/>
          <w:lang w:val="en-NG"/>
        </w:rPr>
        <w:t xml:space="preserve"> data.</w:t>
      </w:r>
    </w:p>
    <w:p w14:paraId="15FDB16C" w14:textId="77777777" w:rsidR="00B71F7B" w:rsidRPr="00B71F7B" w:rsidRDefault="00B71F7B" w:rsidP="00B71F7B">
      <w:pPr>
        <w:numPr>
          <w:ilvl w:val="0"/>
          <w:numId w:val="19"/>
        </w:numPr>
        <w:rPr>
          <w:rFonts w:ascii="Calibri" w:hAnsi="Calibri" w:cs="Calibri"/>
          <w:szCs w:val="21"/>
          <w:lang w:val="en-NG"/>
        </w:rPr>
      </w:pPr>
      <w:r w:rsidRPr="00B71F7B">
        <w:rPr>
          <w:rFonts w:ascii="Calibri" w:hAnsi="Calibri" w:cs="Calibri"/>
          <w:szCs w:val="21"/>
          <w:lang w:val="en-NG"/>
        </w:rPr>
        <w:t>Assisted in data interpretation and decision-making processes.</w:t>
      </w:r>
    </w:p>
    <w:p w14:paraId="408C267F" w14:textId="77777777" w:rsidR="00B71F7B" w:rsidRPr="00B71F7B" w:rsidRDefault="00B71F7B" w:rsidP="00B71F7B">
      <w:pPr>
        <w:numPr>
          <w:ilvl w:val="0"/>
          <w:numId w:val="19"/>
        </w:numPr>
        <w:rPr>
          <w:rFonts w:ascii="Calibri" w:hAnsi="Calibri" w:cs="Calibri"/>
          <w:szCs w:val="21"/>
          <w:lang w:val="en-NG"/>
        </w:rPr>
      </w:pPr>
      <w:r w:rsidRPr="00B71F7B">
        <w:rPr>
          <w:rFonts w:ascii="Calibri" w:hAnsi="Calibri" w:cs="Calibri"/>
          <w:szCs w:val="21"/>
          <w:lang w:val="en-NG"/>
        </w:rPr>
        <w:t>Extracted insights from data to drive business strategies and recommendations.</w:t>
      </w:r>
    </w:p>
    <w:p w14:paraId="7F6B8D1D" w14:textId="77777777" w:rsidR="00B71F7B" w:rsidRDefault="00B71F7B" w:rsidP="009B428D">
      <w:pPr>
        <w:rPr>
          <w:rFonts w:ascii="Calibri" w:hAnsi="Calibri" w:cs="Calibri"/>
          <w:b/>
          <w:bCs/>
          <w:sz w:val="28"/>
          <w:szCs w:val="28"/>
        </w:rPr>
      </w:pPr>
    </w:p>
    <w:p w14:paraId="484A0B6B" w14:textId="43E69193" w:rsidR="009F5447" w:rsidRPr="009F5447" w:rsidRDefault="009F5447" w:rsidP="009B428D">
      <w:pPr>
        <w:rPr>
          <w:rFonts w:ascii="Calibri" w:hAnsi="Calibri" w:cs="Calibri"/>
          <w:b/>
          <w:bCs/>
          <w:sz w:val="28"/>
          <w:szCs w:val="28"/>
        </w:rPr>
      </w:pPr>
      <w:r w:rsidRPr="009F5447">
        <w:rPr>
          <w:rFonts w:ascii="Calibri" w:hAnsi="Calibri" w:cs="Calibri"/>
          <w:b/>
          <w:bCs/>
          <w:sz w:val="28"/>
          <w:szCs w:val="28"/>
        </w:rPr>
        <w:t>PROJECTS</w:t>
      </w:r>
    </w:p>
    <w:p w14:paraId="4D680670" w14:textId="68FFF1B8" w:rsidR="009F5447" w:rsidRDefault="00370F44" w:rsidP="009B42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2ACBD6E6">
          <v:rect id="_x0000_i1027" style="width:424.8pt;height:1.5pt" o:hralign="center" o:hrstd="t" o:hrnoshade="t" o:hr="t" fillcolor="black [3213]" stroked="f"/>
        </w:pict>
      </w:r>
    </w:p>
    <w:p w14:paraId="7ED42048" w14:textId="7F743089" w:rsidR="009F5447" w:rsidRDefault="00B34ACA" w:rsidP="009B428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STROKE PREDICTION USING MACHINE LEARNING| </w:t>
      </w:r>
      <w:r w:rsidRPr="00B34ACA">
        <w:rPr>
          <w:rFonts w:ascii="Calibri" w:hAnsi="Calibri" w:cs="Calibri"/>
          <w:b/>
          <w:bCs/>
          <w:color w:val="00B0F0"/>
          <w:sz w:val="24"/>
          <w:szCs w:val="24"/>
        </w:rPr>
        <w:t xml:space="preserve">PYTHON, SQL                                        </w:t>
      </w:r>
      <w:hyperlink r:id="rId14" w:history="1">
        <w:r w:rsidRPr="00B34ACA">
          <w:rPr>
            <w:rStyle w:val="Hyperlink"/>
            <w:rFonts w:ascii="Calibri" w:hAnsi="Calibri" w:cs="Calibri"/>
            <w:b/>
            <w:bCs/>
            <w:sz w:val="24"/>
            <w:szCs w:val="24"/>
          </w:rPr>
          <w:t>VIEW PROJECT</w:t>
        </w:r>
      </w:hyperlink>
    </w:p>
    <w:p w14:paraId="7A8549D8" w14:textId="77777777" w:rsidR="00B34ACA" w:rsidRPr="00B615B6" w:rsidRDefault="00B34ACA" w:rsidP="00A53274">
      <w:pPr>
        <w:pStyle w:val="ListParagraph"/>
        <w:numPr>
          <w:ilvl w:val="0"/>
          <w:numId w:val="14"/>
        </w:numPr>
        <w:rPr>
          <w:rFonts w:ascii="Calibri" w:hAnsi="Calibri" w:cs="Calibri"/>
          <w:szCs w:val="21"/>
        </w:rPr>
      </w:pPr>
      <w:r w:rsidRPr="00B615B6">
        <w:rPr>
          <w:rFonts w:ascii="Calibri" w:hAnsi="Calibri" w:cs="Calibri"/>
          <w:szCs w:val="21"/>
        </w:rPr>
        <w:t>This study focused on investigating various methods for stroke prevention and diagnosis, including traditional prediction methods, machine learning, and deep learning techniques.</w:t>
      </w:r>
    </w:p>
    <w:p w14:paraId="666EDB34" w14:textId="77E56A35" w:rsidR="00B34ACA" w:rsidRPr="00B615B6" w:rsidRDefault="00B34ACA" w:rsidP="00A53274">
      <w:pPr>
        <w:pStyle w:val="ListParagraph"/>
        <w:numPr>
          <w:ilvl w:val="0"/>
          <w:numId w:val="14"/>
        </w:numPr>
        <w:rPr>
          <w:rFonts w:ascii="Calibri" w:hAnsi="Calibri" w:cs="Calibri"/>
          <w:szCs w:val="21"/>
        </w:rPr>
      </w:pPr>
      <w:r w:rsidRPr="00B615B6">
        <w:rPr>
          <w:rFonts w:ascii="Calibri" w:hAnsi="Calibri" w:cs="Calibri"/>
          <w:szCs w:val="21"/>
        </w:rPr>
        <w:t>Five machine learning algorithms, namely logistic regression, random forest, decision tree, K-nearest neighbor, and support vector machine, were applied to an open-source dataset to assess their accuracy.</w:t>
      </w:r>
    </w:p>
    <w:p w14:paraId="15F6A9AE" w14:textId="4569FE53" w:rsidR="00B34ACA" w:rsidRPr="00B615B6" w:rsidRDefault="00B34ACA" w:rsidP="00A53274">
      <w:pPr>
        <w:pStyle w:val="ListParagraph"/>
        <w:numPr>
          <w:ilvl w:val="0"/>
          <w:numId w:val="14"/>
        </w:numPr>
        <w:rPr>
          <w:rFonts w:ascii="Calibri" w:hAnsi="Calibri" w:cs="Calibri"/>
          <w:szCs w:val="21"/>
        </w:rPr>
      </w:pPr>
      <w:r w:rsidRPr="00B615B6">
        <w:rPr>
          <w:rFonts w:ascii="Calibri" w:hAnsi="Calibri" w:cs="Calibri"/>
          <w:szCs w:val="21"/>
        </w:rPr>
        <w:t>The study concluded by deploying a prediction system as a user-friendly web application, utilizing a Random Forest model and appropriate programming languages.</w:t>
      </w:r>
    </w:p>
    <w:p w14:paraId="61D36E8A" w14:textId="1CBF06BF" w:rsidR="00B34ACA" w:rsidRDefault="00B34ACA" w:rsidP="00B34AC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NHS ADMISSIONS FORECAST USING TIME SERIES ANALYSIS| </w:t>
      </w:r>
      <w:r w:rsidRPr="00B34ACA">
        <w:rPr>
          <w:rFonts w:ascii="Calibri" w:hAnsi="Calibri" w:cs="Calibri"/>
          <w:b/>
          <w:bCs/>
          <w:color w:val="00B0F0"/>
          <w:sz w:val="24"/>
          <w:szCs w:val="24"/>
        </w:rPr>
        <w:t xml:space="preserve">PYTHON, R                          </w:t>
      </w:r>
      <w:hyperlink r:id="rId15" w:history="1">
        <w:r w:rsidRPr="00B34ACA">
          <w:rPr>
            <w:rStyle w:val="Hyperlink"/>
            <w:rFonts w:ascii="Calibri" w:hAnsi="Calibri" w:cs="Calibri"/>
            <w:b/>
            <w:bCs/>
            <w:sz w:val="24"/>
            <w:szCs w:val="24"/>
          </w:rPr>
          <w:t>VIEW PROJECT</w:t>
        </w:r>
      </w:hyperlink>
    </w:p>
    <w:p w14:paraId="1B27C7F8" w14:textId="77777777" w:rsidR="00B615B6" w:rsidRPr="00B615B6" w:rsidRDefault="00B615B6" w:rsidP="00A53274">
      <w:pPr>
        <w:pStyle w:val="ListParagraph"/>
        <w:numPr>
          <w:ilvl w:val="0"/>
          <w:numId w:val="15"/>
        </w:numPr>
        <w:rPr>
          <w:rFonts w:ascii="Calibri" w:hAnsi="Calibri" w:cs="Calibri"/>
          <w:szCs w:val="21"/>
        </w:rPr>
      </w:pPr>
      <w:r w:rsidRPr="00B615B6">
        <w:rPr>
          <w:rFonts w:ascii="Calibri" w:hAnsi="Calibri" w:cs="Calibri"/>
          <w:szCs w:val="21"/>
        </w:rPr>
        <w:t>Developed a forecasting model to predict admissions for the upcoming year, with a focus on monthly breakdown.</w:t>
      </w:r>
    </w:p>
    <w:p w14:paraId="602F4843" w14:textId="77777777" w:rsidR="00B615B6" w:rsidRPr="00B615B6" w:rsidRDefault="00B615B6" w:rsidP="00A53274">
      <w:pPr>
        <w:pStyle w:val="ListParagraph"/>
        <w:numPr>
          <w:ilvl w:val="0"/>
          <w:numId w:val="15"/>
        </w:numPr>
        <w:rPr>
          <w:rFonts w:ascii="Calibri" w:hAnsi="Calibri" w:cs="Calibri"/>
          <w:szCs w:val="21"/>
        </w:rPr>
      </w:pPr>
      <w:r w:rsidRPr="00B615B6">
        <w:rPr>
          <w:rFonts w:ascii="Calibri" w:hAnsi="Calibri" w:cs="Calibri"/>
          <w:szCs w:val="21"/>
        </w:rPr>
        <w:t>Initial linear regression analysis using seasonality as a predictor showed limited effectiveness in forecasting admissions.</w:t>
      </w:r>
    </w:p>
    <w:p w14:paraId="04FF3AAD" w14:textId="77777777" w:rsidR="00B615B6" w:rsidRPr="00B615B6" w:rsidRDefault="00B615B6" w:rsidP="00A53274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Cs w:val="21"/>
        </w:rPr>
      </w:pPr>
      <w:r w:rsidRPr="00B615B6">
        <w:rPr>
          <w:rFonts w:ascii="Calibri" w:hAnsi="Calibri" w:cs="Calibri"/>
          <w:szCs w:val="21"/>
        </w:rPr>
        <w:t>Explored the use of average monthly maternity data as an alternative, which yielded moderate improvement but remained unsuitable for linear regression. Transitioned to a SARIMA approach for time series forecasting</w:t>
      </w:r>
    </w:p>
    <w:p w14:paraId="5485C3A1" w14:textId="46E2C729" w:rsidR="00607E34" w:rsidRPr="00B615B6" w:rsidRDefault="009F5447" w:rsidP="00B615B6">
      <w:pPr>
        <w:rPr>
          <w:rFonts w:ascii="Calibri" w:hAnsi="Calibri" w:cs="Calibri"/>
          <w:b/>
          <w:bCs/>
          <w:sz w:val="28"/>
          <w:szCs w:val="28"/>
        </w:rPr>
      </w:pPr>
      <w:r w:rsidRPr="00B615B6">
        <w:rPr>
          <w:rFonts w:ascii="Calibri" w:hAnsi="Calibri" w:cs="Calibri"/>
          <w:b/>
          <w:bCs/>
          <w:sz w:val="28"/>
          <w:szCs w:val="28"/>
        </w:rPr>
        <w:t>TECHNICAL SKILLS</w:t>
      </w:r>
    </w:p>
    <w:p w14:paraId="7668BA69" w14:textId="3172D6BC" w:rsidR="00607E34" w:rsidRPr="0038146C" w:rsidRDefault="00370F44" w:rsidP="009B42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148F6706">
          <v:rect id="_x0000_i1028" style="width:424.8pt;height:1.5pt" o:hralign="center" o:hrstd="t" o:hrnoshade="t" o:hr="t" fillcolor="black [3213]" stroked="f"/>
        </w:pict>
      </w:r>
    </w:p>
    <w:p w14:paraId="0980CA95" w14:textId="77777777" w:rsidR="004B1EA6" w:rsidRPr="00B615B6" w:rsidRDefault="004B1EA6" w:rsidP="00A53274">
      <w:pPr>
        <w:pStyle w:val="ListParagraph"/>
        <w:numPr>
          <w:ilvl w:val="0"/>
          <w:numId w:val="12"/>
        </w:numPr>
        <w:rPr>
          <w:rFonts w:ascii="Calibri" w:hAnsi="Calibri" w:cs="Calibri"/>
          <w:szCs w:val="21"/>
          <w:lang w:val="en-NG"/>
        </w:rPr>
      </w:pPr>
      <w:r w:rsidRPr="00B615B6">
        <w:rPr>
          <w:rFonts w:ascii="Calibri" w:hAnsi="Calibri" w:cs="Calibri"/>
          <w:szCs w:val="21"/>
          <w:lang w:val="en-NG"/>
        </w:rPr>
        <w:t>Programming Languages: Python, PHP, C#, JavaScript</w:t>
      </w:r>
    </w:p>
    <w:p w14:paraId="2CE87751" w14:textId="77777777" w:rsidR="004B1EA6" w:rsidRPr="00B615B6" w:rsidRDefault="004B1EA6" w:rsidP="00A53274">
      <w:pPr>
        <w:pStyle w:val="ListParagraph"/>
        <w:numPr>
          <w:ilvl w:val="0"/>
          <w:numId w:val="12"/>
        </w:numPr>
        <w:rPr>
          <w:rFonts w:ascii="Calibri" w:hAnsi="Calibri" w:cs="Calibri"/>
          <w:szCs w:val="21"/>
          <w:lang w:val="en-NG"/>
        </w:rPr>
      </w:pPr>
      <w:r w:rsidRPr="00B615B6">
        <w:rPr>
          <w:rFonts w:ascii="Calibri" w:hAnsi="Calibri" w:cs="Calibri"/>
          <w:szCs w:val="21"/>
          <w:lang w:val="en-NG"/>
        </w:rPr>
        <w:t>Data Analysis Tools: Python (Pandas), Tableau, Power BI, Power Query, R</w:t>
      </w:r>
    </w:p>
    <w:p w14:paraId="6D363950" w14:textId="77777777" w:rsidR="004B1EA6" w:rsidRPr="00B615B6" w:rsidRDefault="004B1EA6" w:rsidP="00A53274">
      <w:pPr>
        <w:pStyle w:val="ListParagraph"/>
        <w:numPr>
          <w:ilvl w:val="0"/>
          <w:numId w:val="12"/>
        </w:numPr>
        <w:rPr>
          <w:rFonts w:ascii="Calibri" w:hAnsi="Calibri" w:cs="Calibri"/>
          <w:szCs w:val="21"/>
          <w:lang w:val="en-NG"/>
        </w:rPr>
      </w:pPr>
      <w:r w:rsidRPr="00B615B6">
        <w:rPr>
          <w:rFonts w:ascii="Calibri" w:hAnsi="Calibri" w:cs="Calibri"/>
          <w:szCs w:val="21"/>
          <w:lang w:val="en-NG"/>
        </w:rPr>
        <w:t>Database Tools: SQL, Microsoft SQL Server, Azure</w:t>
      </w:r>
    </w:p>
    <w:p w14:paraId="54419890" w14:textId="77777777" w:rsidR="004B1EA6" w:rsidRPr="00B615B6" w:rsidRDefault="004B1EA6" w:rsidP="00A53274">
      <w:pPr>
        <w:pStyle w:val="ListParagraph"/>
        <w:numPr>
          <w:ilvl w:val="0"/>
          <w:numId w:val="12"/>
        </w:numPr>
        <w:rPr>
          <w:rFonts w:ascii="Calibri" w:hAnsi="Calibri" w:cs="Calibri"/>
          <w:szCs w:val="21"/>
          <w:lang w:val="en-NG"/>
        </w:rPr>
      </w:pPr>
      <w:r w:rsidRPr="00B615B6">
        <w:rPr>
          <w:rFonts w:ascii="Calibri" w:hAnsi="Calibri" w:cs="Calibri"/>
          <w:szCs w:val="21"/>
          <w:lang w:val="en-NG"/>
        </w:rPr>
        <w:t>API Building Tools: Postman, Flask, Heroku</w:t>
      </w:r>
    </w:p>
    <w:p w14:paraId="7386B8BB" w14:textId="77777777" w:rsidR="004B1EA6" w:rsidRPr="00B615B6" w:rsidRDefault="004B1EA6" w:rsidP="00A53274">
      <w:pPr>
        <w:pStyle w:val="ListParagraph"/>
        <w:numPr>
          <w:ilvl w:val="0"/>
          <w:numId w:val="12"/>
        </w:numPr>
        <w:rPr>
          <w:rFonts w:ascii="Calibri" w:hAnsi="Calibri" w:cs="Calibri"/>
          <w:szCs w:val="21"/>
          <w:lang w:val="en-NG"/>
        </w:rPr>
      </w:pPr>
      <w:r w:rsidRPr="00B615B6">
        <w:rPr>
          <w:rFonts w:ascii="Calibri" w:hAnsi="Calibri" w:cs="Calibri"/>
          <w:szCs w:val="21"/>
          <w:lang w:val="en-NG"/>
        </w:rPr>
        <w:t>Integrated Development Environments (IDEs): VS Code, Visual Studio, RStudio, PyCharm</w:t>
      </w:r>
    </w:p>
    <w:p w14:paraId="1269D7C5" w14:textId="77777777" w:rsidR="004B1EA6" w:rsidRPr="00B615B6" w:rsidRDefault="004B1EA6" w:rsidP="00A53274">
      <w:pPr>
        <w:pStyle w:val="ListParagraph"/>
        <w:numPr>
          <w:ilvl w:val="0"/>
          <w:numId w:val="12"/>
        </w:numPr>
        <w:rPr>
          <w:rFonts w:ascii="Calibri" w:hAnsi="Calibri" w:cs="Calibri"/>
          <w:szCs w:val="21"/>
          <w:lang w:val="en-NG"/>
        </w:rPr>
      </w:pPr>
      <w:r w:rsidRPr="00B615B6">
        <w:rPr>
          <w:rFonts w:ascii="Calibri" w:hAnsi="Calibri" w:cs="Calibri"/>
          <w:szCs w:val="21"/>
          <w:lang w:val="en-NG"/>
        </w:rPr>
        <w:t>Project Management: Agile, Trello, Kanban, Scrum</w:t>
      </w:r>
    </w:p>
    <w:p w14:paraId="54B7D54B" w14:textId="0A3E9288" w:rsidR="007E7181" w:rsidRPr="00B615B6" w:rsidRDefault="004B1EA6" w:rsidP="00A53274">
      <w:pPr>
        <w:pStyle w:val="ListParagraph"/>
        <w:numPr>
          <w:ilvl w:val="0"/>
          <w:numId w:val="12"/>
        </w:numPr>
        <w:rPr>
          <w:rFonts w:ascii="Calibri" w:hAnsi="Calibri" w:cs="Calibri"/>
          <w:szCs w:val="21"/>
          <w:lang w:val="en-NG"/>
        </w:rPr>
      </w:pPr>
      <w:r w:rsidRPr="00B615B6">
        <w:rPr>
          <w:rFonts w:ascii="Calibri" w:hAnsi="Calibri" w:cs="Calibri"/>
          <w:szCs w:val="21"/>
          <w:lang w:val="en-NG"/>
        </w:rPr>
        <w:t>Version Control: Git, Git</w:t>
      </w:r>
      <w:r w:rsidR="0028458E" w:rsidRPr="00B615B6">
        <w:rPr>
          <w:rFonts w:ascii="Calibri" w:hAnsi="Calibri" w:cs="Calibri"/>
          <w:szCs w:val="21"/>
        </w:rPr>
        <w:t>Hub</w:t>
      </w:r>
    </w:p>
    <w:p w14:paraId="34E1B613" w14:textId="79AA6A0E" w:rsidR="0017655F" w:rsidRPr="0028458E" w:rsidRDefault="0028458E" w:rsidP="009B428D">
      <w:pPr>
        <w:rPr>
          <w:rFonts w:ascii="Calibri" w:hAnsi="Calibri" w:cs="Calibri"/>
          <w:b/>
          <w:bCs/>
          <w:sz w:val="28"/>
          <w:szCs w:val="28"/>
        </w:rPr>
      </w:pPr>
      <w:r w:rsidRPr="0028458E">
        <w:rPr>
          <w:rFonts w:ascii="Calibri" w:hAnsi="Calibri" w:cs="Calibri"/>
          <w:b/>
          <w:bCs/>
          <w:sz w:val="28"/>
          <w:szCs w:val="28"/>
        </w:rPr>
        <w:t>EDUCATION</w:t>
      </w:r>
    </w:p>
    <w:p w14:paraId="5212D34A" w14:textId="77777777" w:rsidR="0017655F" w:rsidRPr="0038146C" w:rsidRDefault="00370F44" w:rsidP="009B42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0237FDCA">
          <v:rect id="_x0000_i1029" style="width:424.8pt;height:1.5pt" o:hralign="center" o:hrstd="t" o:hrnoshade="t" o:hr="t" fillcolor="black [3213]" stroked="f"/>
        </w:pict>
      </w:r>
    </w:p>
    <w:p w14:paraId="4575AB5D" w14:textId="6BE1022F" w:rsidR="009B428D" w:rsidRDefault="0028458E" w:rsidP="009B428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UNIVERSITY OF THE WEST OF ENGLAND                                                                                     United Kingdom</w:t>
      </w:r>
    </w:p>
    <w:p w14:paraId="013AD401" w14:textId="51663749" w:rsidR="0028458E" w:rsidRPr="00511B3D" w:rsidRDefault="0028458E" w:rsidP="0028458E">
      <w:pPr>
        <w:rPr>
          <w:rFonts w:ascii="Calibri" w:hAnsi="Calibri" w:cs="Calibri"/>
          <w:b/>
          <w:bCs/>
          <w:sz w:val="22"/>
        </w:rPr>
      </w:pPr>
      <w:r w:rsidRPr="00511B3D">
        <w:rPr>
          <w:rFonts w:ascii="Calibri" w:hAnsi="Calibri" w:cs="Calibri"/>
          <w:sz w:val="22"/>
        </w:rPr>
        <w:t xml:space="preserve">MSc, Data Science </w:t>
      </w:r>
      <w:r w:rsidR="0040739D" w:rsidRPr="00511B3D">
        <w:rPr>
          <w:rFonts w:ascii="Calibri" w:hAnsi="Calibri" w:cs="Calibri"/>
          <w:sz w:val="22"/>
        </w:rPr>
        <w:t>(</w:t>
      </w:r>
      <w:r w:rsidR="0040739D" w:rsidRPr="00511B3D">
        <w:rPr>
          <w:rFonts w:ascii="Calibri" w:hAnsi="Calibri" w:cs="Calibri"/>
          <w:i/>
          <w:iCs/>
          <w:sz w:val="22"/>
        </w:rPr>
        <w:t xml:space="preserve">Grade: </w:t>
      </w:r>
      <w:proofErr w:type="gramStart"/>
      <w:r w:rsidR="0040739D" w:rsidRPr="00511B3D">
        <w:rPr>
          <w:rFonts w:ascii="Calibri" w:hAnsi="Calibri" w:cs="Calibri"/>
          <w:i/>
          <w:iCs/>
          <w:sz w:val="22"/>
        </w:rPr>
        <w:t>Merit</w:t>
      </w:r>
      <w:r w:rsidR="0040739D" w:rsidRPr="00511B3D">
        <w:rPr>
          <w:rFonts w:ascii="Calibri" w:hAnsi="Calibri" w:cs="Calibri"/>
          <w:sz w:val="22"/>
        </w:rPr>
        <w:t xml:space="preserve">)  </w:t>
      </w:r>
      <w:r w:rsidRPr="00511B3D">
        <w:rPr>
          <w:rFonts w:ascii="Calibri" w:hAnsi="Calibri" w:cs="Calibri"/>
          <w:sz w:val="22"/>
        </w:rPr>
        <w:t xml:space="preserve"> </w:t>
      </w:r>
      <w:proofErr w:type="gramEnd"/>
      <w:r w:rsidRPr="00511B3D">
        <w:rPr>
          <w:rFonts w:ascii="Calibri" w:hAnsi="Calibri" w:cs="Calibri"/>
          <w:sz w:val="22"/>
        </w:rPr>
        <w:t xml:space="preserve">                                                                                </w:t>
      </w:r>
      <w:r w:rsidR="0040739D" w:rsidRPr="00511B3D">
        <w:rPr>
          <w:rFonts w:ascii="Calibri" w:hAnsi="Calibri" w:cs="Calibri"/>
          <w:sz w:val="22"/>
        </w:rPr>
        <w:t xml:space="preserve">   </w:t>
      </w:r>
      <w:r w:rsidRPr="00511B3D">
        <w:rPr>
          <w:rFonts w:ascii="Calibri" w:hAnsi="Calibri" w:cs="Calibri"/>
          <w:sz w:val="22"/>
        </w:rPr>
        <w:t xml:space="preserve">                      </w:t>
      </w:r>
      <w:r w:rsidR="00511B3D">
        <w:rPr>
          <w:rFonts w:ascii="Calibri" w:hAnsi="Calibri" w:cs="Calibri"/>
        </w:rPr>
        <w:t xml:space="preserve">                 </w:t>
      </w:r>
      <w:r w:rsidRPr="00511B3D">
        <w:rPr>
          <w:rFonts w:ascii="Calibri" w:hAnsi="Calibri" w:cs="Calibri"/>
          <w:sz w:val="22"/>
        </w:rPr>
        <w:t>2022-2023</w:t>
      </w:r>
    </w:p>
    <w:p w14:paraId="321DC61A" w14:textId="6C3205A0" w:rsidR="0028458E" w:rsidRPr="00511B3D" w:rsidRDefault="0028458E" w:rsidP="009B428D">
      <w:pPr>
        <w:rPr>
          <w:rFonts w:ascii="Calibri" w:hAnsi="Calibri" w:cs="Calibri"/>
          <w:sz w:val="22"/>
        </w:rPr>
      </w:pPr>
      <w:r w:rsidRPr="00511B3D">
        <w:rPr>
          <w:rFonts w:ascii="Calibri" w:hAnsi="Calibri" w:cs="Calibri"/>
          <w:b/>
          <w:bCs/>
          <w:sz w:val="22"/>
        </w:rPr>
        <w:t xml:space="preserve">Relevant Coursework: </w:t>
      </w:r>
      <w:r w:rsidRPr="00511B3D">
        <w:rPr>
          <w:rFonts w:ascii="Calibri" w:hAnsi="Calibri" w:cs="Calibri"/>
          <w:sz w:val="22"/>
        </w:rPr>
        <w:t>Advanced Statistics, Statistical Inference, Machine Learning.</w:t>
      </w:r>
    </w:p>
    <w:p w14:paraId="10188E7C" w14:textId="32F08A6D" w:rsidR="0028458E" w:rsidRPr="00511B3D" w:rsidRDefault="0028458E" w:rsidP="0028458E">
      <w:pPr>
        <w:rPr>
          <w:rFonts w:ascii="Calibri" w:hAnsi="Calibri" w:cs="Calibri"/>
          <w:b/>
          <w:bCs/>
          <w:sz w:val="22"/>
        </w:rPr>
      </w:pPr>
      <w:r w:rsidRPr="00511B3D">
        <w:rPr>
          <w:rFonts w:ascii="Calibri" w:hAnsi="Calibri" w:cs="Calibri"/>
          <w:b/>
          <w:bCs/>
          <w:sz w:val="24"/>
          <w:szCs w:val="24"/>
        </w:rPr>
        <w:t xml:space="preserve">REDEEMER’S UNIVERSITY, EDE                                                                                                                     </w:t>
      </w:r>
      <w:r w:rsidRPr="00511B3D">
        <w:rPr>
          <w:rFonts w:ascii="Calibri" w:hAnsi="Calibri" w:cs="Calibri"/>
          <w:b/>
          <w:bCs/>
          <w:sz w:val="22"/>
        </w:rPr>
        <w:t>Nigeria</w:t>
      </w:r>
    </w:p>
    <w:p w14:paraId="191EF41B" w14:textId="712A64F5" w:rsidR="0028458E" w:rsidRPr="00511B3D" w:rsidRDefault="0028458E" w:rsidP="0028458E">
      <w:pPr>
        <w:rPr>
          <w:rFonts w:ascii="Calibri" w:hAnsi="Calibri" w:cs="Calibri"/>
          <w:b/>
          <w:bCs/>
          <w:sz w:val="22"/>
        </w:rPr>
      </w:pPr>
      <w:r w:rsidRPr="00511B3D">
        <w:rPr>
          <w:rFonts w:ascii="Calibri" w:hAnsi="Calibri" w:cs="Calibri"/>
          <w:sz w:val="22"/>
        </w:rPr>
        <w:t xml:space="preserve">BSc, Computer Science </w:t>
      </w:r>
      <w:r w:rsidR="0040739D" w:rsidRPr="00511B3D">
        <w:rPr>
          <w:rFonts w:ascii="Calibri" w:hAnsi="Calibri" w:cs="Calibri"/>
          <w:sz w:val="22"/>
        </w:rPr>
        <w:t>(</w:t>
      </w:r>
      <w:r w:rsidR="0040739D" w:rsidRPr="00511B3D">
        <w:rPr>
          <w:rFonts w:ascii="Calibri" w:hAnsi="Calibri" w:cs="Calibri"/>
          <w:i/>
          <w:iCs/>
          <w:sz w:val="22"/>
        </w:rPr>
        <w:t xml:space="preserve">Grade: Upper Second </w:t>
      </w:r>
      <w:proofErr w:type="gramStart"/>
      <w:r w:rsidR="0040739D" w:rsidRPr="00511B3D">
        <w:rPr>
          <w:rFonts w:ascii="Calibri" w:hAnsi="Calibri" w:cs="Calibri"/>
          <w:i/>
          <w:iCs/>
          <w:sz w:val="22"/>
        </w:rPr>
        <w:t>Class</w:t>
      </w:r>
      <w:r w:rsidR="0040739D" w:rsidRPr="00511B3D">
        <w:rPr>
          <w:rFonts w:ascii="Calibri" w:hAnsi="Calibri" w:cs="Calibri"/>
          <w:sz w:val="22"/>
        </w:rPr>
        <w:t xml:space="preserve">)   </w:t>
      </w:r>
      <w:proofErr w:type="gramEnd"/>
      <w:r w:rsidR="0040739D" w:rsidRPr="00511B3D">
        <w:rPr>
          <w:rFonts w:ascii="Calibri" w:hAnsi="Calibri" w:cs="Calibri"/>
          <w:sz w:val="22"/>
        </w:rPr>
        <w:t xml:space="preserve">                                                                       </w:t>
      </w:r>
      <w:r w:rsidR="00511B3D">
        <w:rPr>
          <w:rFonts w:ascii="Calibri" w:hAnsi="Calibri" w:cs="Calibri"/>
        </w:rPr>
        <w:t xml:space="preserve">                 </w:t>
      </w:r>
      <w:r w:rsidR="0040739D" w:rsidRPr="00511B3D">
        <w:rPr>
          <w:rFonts w:ascii="Calibri" w:hAnsi="Calibri" w:cs="Calibri"/>
          <w:sz w:val="22"/>
        </w:rPr>
        <w:t xml:space="preserve">2015-2019      </w:t>
      </w:r>
      <w:r w:rsidRPr="00511B3D">
        <w:rPr>
          <w:rFonts w:ascii="Calibri" w:hAnsi="Calibri" w:cs="Calibri"/>
          <w:sz w:val="22"/>
        </w:rPr>
        <w:t xml:space="preserve">                                                                                                                              </w:t>
      </w:r>
    </w:p>
    <w:p w14:paraId="5387671B" w14:textId="0FEE144C" w:rsidR="0028458E" w:rsidRPr="00511B3D" w:rsidRDefault="0028458E" w:rsidP="0028458E">
      <w:pPr>
        <w:rPr>
          <w:rFonts w:ascii="Calibri" w:hAnsi="Calibri" w:cs="Calibri"/>
          <w:sz w:val="22"/>
        </w:rPr>
      </w:pPr>
      <w:r w:rsidRPr="00511B3D">
        <w:rPr>
          <w:rFonts w:ascii="Calibri" w:hAnsi="Calibri" w:cs="Calibri"/>
          <w:b/>
          <w:bCs/>
          <w:sz w:val="22"/>
        </w:rPr>
        <w:t xml:space="preserve">Relevant Coursework: </w:t>
      </w:r>
      <w:r w:rsidRPr="00511B3D">
        <w:rPr>
          <w:rFonts w:ascii="Calibri" w:hAnsi="Calibri" w:cs="Calibri"/>
          <w:sz w:val="22"/>
        </w:rPr>
        <w:t>Software Development, Database Management, Computer Hardware.</w:t>
      </w:r>
    </w:p>
    <w:p w14:paraId="25432C6C" w14:textId="4ED47363" w:rsidR="0028458E" w:rsidRPr="0028458E" w:rsidRDefault="0028458E" w:rsidP="0028458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CERTIFICATIONS AND TRAINING</w:t>
      </w:r>
    </w:p>
    <w:p w14:paraId="742A269F" w14:textId="475B6AD1" w:rsidR="0028458E" w:rsidRDefault="00370F44" w:rsidP="002845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0E27BB25">
          <v:rect id="_x0000_i1030" style="width:424.8pt;height:1.5pt" o:hralign="center" o:hrstd="t" o:hrnoshade="t" o:hr="t" fillcolor="black [3213]" stroked="f"/>
        </w:pict>
      </w:r>
    </w:p>
    <w:p w14:paraId="191DA334" w14:textId="42B630E6" w:rsidR="0028458E" w:rsidRDefault="0028458E" w:rsidP="0028458E">
      <w:pPr>
        <w:rPr>
          <w:rFonts w:ascii="Calibri" w:hAnsi="Calibri" w:cs="Calibri"/>
          <w:sz w:val="24"/>
          <w:szCs w:val="24"/>
        </w:rPr>
      </w:pPr>
      <w:r w:rsidRPr="0028458E">
        <w:rPr>
          <w:rFonts w:ascii="Calibri" w:hAnsi="Calibri" w:cs="Calibri"/>
          <w:b/>
          <w:bCs/>
          <w:sz w:val="24"/>
          <w:szCs w:val="24"/>
        </w:rPr>
        <w:t xml:space="preserve">THE SPARKS FOUNDATION EXPERIENCE PROGRAM                                                                           </w:t>
      </w:r>
      <w:r w:rsidRPr="008468A9">
        <w:rPr>
          <w:rFonts w:ascii="Calibri" w:hAnsi="Calibri" w:cs="Calibri"/>
          <w:sz w:val="24"/>
          <w:szCs w:val="24"/>
        </w:rPr>
        <w:t xml:space="preserve"> April 2023</w:t>
      </w:r>
    </w:p>
    <w:p w14:paraId="627ECC08" w14:textId="1DFC8994" w:rsidR="008468A9" w:rsidRPr="00511B3D" w:rsidRDefault="0040739D" w:rsidP="0028458E">
      <w:pPr>
        <w:rPr>
          <w:rFonts w:ascii="Calibri" w:hAnsi="Calibri" w:cs="Calibri"/>
          <w:sz w:val="22"/>
        </w:rPr>
      </w:pPr>
      <w:r w:rsidRPr="00511B3D">
        <w:rPr>
          <w:rFonts w:ascii="Calibri" w:hAnsi="Calibri" w:cs="Calibri"/>
          <w:sz w:val="22"/>
        </w:rPr>
        <w:t>Prediction of student performance based on study hours</w:t>
      </w:r>
    </w:p>
    <w:p w14:paraId="394474FD" w14:textId="0C43E4B6" w:rsidR="00B615B6" w:rsidRPr="00B615B6" w:rsidRDefault="008468A9" w:rsidP="008468A9">
      <w:pPr>
        <w:rPr>
          <w:rFonts w:ascii="Calibri" w:hAnsi="Calibri" w:cs="Calibri"/>
          <w:sz w:val="24"/>
          <w:szCs w:val="24"/>
        </w:rPr>
      </w:pPr>
      <w:r w:rsidRPr="008468A9">
        <w:rPr>
          <w:rFonts w:ascii="Calibri" w:hAnsi="Calibri" w:cs="Calibri"/>
          <w:b/>
          <w:bCs/>
          <w:sz w:val="24"/>
          <w:szCs w:val="24"/>
        </w:rPr>
        <w:t>MYSQL LINKEDIN SKILL ASSESSMEN</w:t>
      </w:r>
      <w:r>
        <w:rPr>
          <w:rFonts w:ascii="Calibri" w:hAnsi="Calibri" w:cs="Calibri"/>
          <w:b/>
          <w:bCs/>
          <w:sz w:val="24"/>
          <w:szCs w:val="24"/>
        </w:rPr>
        <w:t>T BADGE</w:t>
      </w:r>
      <w:r w:rsidRPr="008468A9"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</w:t>
      </w:r>
      <w:r>
        <w:rPr>
          <w:rFonts w:ascii="Calibri" w:hAnsi="Calibri" w:cs="Calibri"/>
          <w:sz w:val="24"/>
          <w:szCs w:val="24"/>
        </w:rPr>
        <w:t xml:space="preserve"> </w:t>
      </w:r>
      <w:r w:rsidRPr="008468A9">
        <w:rPr>
          <w:rFonts w:ascii="Calibri" w:hAnsi="Calibri" w:cs="Calibri"/>
          <w:sz w:val="24"/>
          <w:szCs w:val="24"/>
        </w:rPr>
        <w:t>January 2022</w:t>
      </w:r>
    </w:p>
    <w:p w14:paraId="57985FF0" w14:textId="52F5C2F1" w:rsidR="008468A9" w:rsidRPr="0028458E" w:rsidRDefault="008468A9" w:rsidP="008468A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ADDITIONAL INFORMATION</w:t>
      </w:r>
    </w:p>
    <w:p w14:paraId="14321F9D" w14:textId="7C36AA95" w:rsidR="008468A9" w:rsidRDefault="00370F44" w:rsidP="008468A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61F38DEB">
          <v:rect id="_x0000_i1031" style="width:424.8pt;height:1.5pt" o:hralign="center" o:hrstd="t" o:hrnoshade="t" o:hr="t" fillcolor="black [3213]" stroked="f"/>
        </w:pict>
      </w:r>
    </w:p>
    <w:p w14:paraId="583B22B1" w14:textId="4EAC3150" w:rsidR="0040739D" w:rsidRPr="00511B3D" w:rsidRDefault="0040739D" w:rsidP="00A53274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</w:rPr>
      </w:pPr>
      <w:r w:rsidRPr="00511B3D">
        <w:rPr>
          <w:rFonts w:ascii="Calibri" w:hAnsi="Calibri" w:cs="Calibri"/>
          <w:sz w:val="22"/>
        </w:rPr>
        <w:lastRenderedPageBreak/>
        <w:t>As President of SERVICOM CDS President, worked alongside other Community Development Group leaders to alleviate Internally Displaced Persons in Taraba State</w:t>
      </w:r>
    </w:p>
    <w:p w14:paraId="3EEC97EA" w14:textId="79373462" w:rsidR="0040739D" w:rsidRPr="00511B3D" w:rsidRDefault="0040739D" w:rsidP="00A53274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</w:rPr>
      </w:pPr>
      <w:r w:rsidRPr="00511B3D">
        <w:rPr>
          <w:rFonts w:ascii="Calibri" w:hAnsi="Calibri" w:cs="Calibri"/>
          <w:sz w:val="22"/>
        </w:rPr>
        <w:t>Member of Academic committee while at Redeemers University Student Association</w:t>
      </w:r>
    </w:p>
    <w:p w14:paraId="55E19706" w14:textId="00A9598D" w:rsidR="0040739D" w:rsidRDefault="0040739D" w:rsidP="00A53274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</w:rPr>
      </w:pPr>
      <w:r w:rsidRPr="00511B3D">
        <w:rPr>
          <w:rFonts w:ascii="Calibri" w:hAnsi="Calibri" w:cs="Calibri"/>
          <w:sz w:val="22"/>
        </w:rPr>
        <w:t>Languages: English (Fluent), Written French (Intermediate)</w:t>
      </w:r>
    </w:p>
    <w:p w14:paraId="63167F4F" w14:textId="103EECEB" w:rsidR="00DF6D7C" w:rsidRPr="00DF6D7C" w:rsidRDefault="00DF6D7C" w:rsidP="00DF6D7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REFERENCES AVAILABLE ON REQUEST</w:t>
      </w:r>
    </w:p>
    <w:p w14:paraId="7BDD20B4" w14:textId="711ED329" w:rsidR="00DF6D7C" w:rsidRPr="00DF6D7C" w:rsidRDefault="00370F44" w:rsidP="00DF6D7C">
      <w:pPr>
        <w:rPr>
          <w:rFonts w:ascii="Calibri" w:hAnsi="Calibri" w:cs="Calibri"/>
          <w:sz w:val="22"/>
        </w:rPr>
      </w:pPr>
      <w:r>
        <w:pict w14:anchorId="3949E658">
          <v:rect id="_x0000_i1032" style="width:424.8pt;height:1.5pt" o:hralign="center" o:hrstd="t" o:hrnoshade="t" o:hr="t" fillcolor="black [3213]" stroked="f"/>
        </w:pict>
      </w:r>
    </w:p>
    <w:sectPr w:rsidR="00DF6D7C" w:rsidRPr="00DF6D7C" w:rsidSect="00B71F7B">
      <w:footerReference w:type="default" r:id="rId16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F94A4" w14:textId="77777777" w:rsidR="00370F44" w:rsidRDefault="00370F44">
      <w:pPr>
        <w:spacing w:after="0"/>
      </w:pPr>
      <w:r>
        <w:separator/>
      </w:r>
    </w:p>
    <w:p w14:paraId="34F61DDD" w14:textId="77777777" w:rsidR="00370F44" w:rsidRDefault="00370F44"/>
  </w:endnote>
  <w:endnote w:type="continuationSeparator" w:id="0">
    <w:p w14:paraId="35A8636C" w14:textId="77777777" w:rsidR="00370F44" w:rsidRDefault="00370F44">
      <w:pPr>
        <w:spacing w:after="0"/>
      </w:pPr>
      <w:r>
        <w:continuationSeparator/>
      </w:r>
    </w:p>
    <w:p w14:paraId="17FB05C5" w14:textId="77777777" w:rsidR="00370F44" w:rsidRDefault="00370F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0D7A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94747" w14:textId="77777777" w:rsidR="00370F44" w:rsidRDefault="00370F44">
      <w:pPr>
        <w:spacing w:after="0"/>
      </w:pPr>
      <w:r>
        <w:separator/>
      </w:r>
    </w:p>
    <w:p w14:paraId="53804F3A" w14:textId="77777777" w:rsidR="00370F44" w:rsidRDefault="00370F44"/>
  </w:footnote>
  <w:footnote w:type="continuationSeparator" w:id="0">
    <w:p w14:paraId="5E3F9472" w14:textId="77777777" w:rsidR="00370F44" w:rsidRDefault="00370F44">
      <w:pPr>
        <w:spacing w:after="0"/>
      </w:pPr>
      <w:r>
        <w:continuationSeparator/>
      </w:r>
    </w:p>
    <w:p w14:paraId="482EC8AF" w14:textId="77777777" w:rsidR="00370F44" w:rsidRDefault="00370F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2846"/>
        </w:tabs>
        <w:ind w:left="2846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60D61"/>
    <w:multiLevelType w:val="hybridMultilevel"/>
    <w:tmpl w:val="EBC80D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F5BE7"/>
    <w:multiLevelType w:val="hybridMultilevel"/>
    <w:tmpl w:val="CFD84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B4296"/>
    <w:multiLevelType w:val="hybridMultilevel"/>
    <w:tmpl w:val="684CB5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45120"/>
    <w:multiLevelType w:val="hybridMultilevel"/>
    <w:tmpl w:val="DC0C74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E7B58"/>
    <w:multiLevelType w:val="hybridMultilevel"/>
    <w:tmpl w:val="80CC88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A7B17"/>
    <w:multiLevelType w:val="multilevel"/>
    <w:tmpl w:val="D802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C7DE5"/>
    <w:multiLevelType w:val="multilevel"/>
    <w:tmpl w:val="19F8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515E10"/>
    <w:multiLevelType w:val="multilevel"/>
    <w:tmpl w:val="C972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D2182"/>
    <w:multiLevelType w:val="hybridMultilevel"/>
    <w:tmpl w:val="7A0A42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8"/>
  </w:num>
  <w:num w:numId="14">
    <w:abstractNumId w:val="11"/>
  </w:num>
  <w:num w:numId="15">
    <w:abstractNumId w:val="10"/>
  </w:num>
  <w:num w:numId="16">
    <w:abstractNumId w:val="12"/>
  </w:num>
  <w:num w:numId="17">
    <w:abstractNumId w:val="13"/>
  </w:num>
  <w:num w:numId="18">
    <w:abstractNumId w:val="9"/>
  </w:num>
  <w:num w:numId="19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79"/>
    <w:rsid w:val="00021629"/>
    <w:rsid w:val="00061030"/>
    <w:rsid w:val="000C0CA7"/>
    <w:rsid w:val="000D6D39"/>
    <w:rsid w:val="000E688B"/>
    <w:rsid w:val="000F2762"/>
    <w:rsid w:val="00101EE1"/>
    <w:rsid w:val="00126049"/>
    <w:rsid w:val="0014523F"/>
    <w:rsid w:val="00164FD3"/>
    <w:rsid w:val="0017655F"/>
    <w:rsid w:val="0018635C"/>
    <w:rsid w:val="0019512C"/>
    <w:rsid w:val="001F11B8"/>
    <w:rsid w:val="00254924"/>
    <w:rsid w:val="002563E8"/>
    <w:rsid w:val="002565A8"/>
    <w:rsid w:val="00260D3F"/>
    <w:rsid w:val="00261C17"/>
    <w:rsid w:val="0028458E"/>
    <w:rsid w:val="002912BA"/>
    <w:rsid w:val="00293B8A"/>
    <w:rsid w:val="002D4E11"/>
    <w:rsid w:val="002F2343"/>
    <w:rsid w:val="002F3C3A"/>
    <w:rsid w:val="00306FEE"/>
    <w:rsid w:val="003113A8"/>
    <w:rsid w:val="0035789A"/>
    <w:rsid w:val="00370F44"/>
    <w:rsid w:val="0038146C"/>
    <w:rsid w:val="003E284F"/>
    <w:rsid w:val="003E3673"/>
    <w:rsid w:val="003E7FF5"/>
    <w:rsid w:val="0040739D"/>
    <w:rsid w:val="00413086"/>
    <w:rsid w:val="00445B88"/>
    <w:rsid w:val="004827F9"/>
    <w:rsid w:val="004924FD"/>
    <w:rsid w:val="004B1EA6"/>
    <w:rsid w:val="004D1FB0"/>
    <w:rsid w:val="004E7AB6"/>
    <w:rsid w:val="004F3E03"/>
    <w:rsid w:val="00511B3D"/>
    <w:rsid w:val="00517DE0"/>
    <w:rsid w:val="00525581"/>
    <w:rsid w:val="00526076"/>
    <w:rsid w:val="00526C73"/>
    <w:rsid w:val="00564CF3"/>
    <w:rsid w:val="00566298"/>
    <w:rsid w:val="005830DA"/>
    <w:rsid w:val="005E2AA0"/>
    <w:rsid w:val="005F7CE4"/>
    <w:rsid w:val="00607E34"/>
    <w:rsid w:val="006312D5"/>
    <w:rsid w:val="00650306"/>
    <w:rsid w:val="00683B7B"/>
    <w:rsid w:val="00693B17"/>
    <w:rsid w:val="00696712"/>
    <w:rsid w:val="006F4FD6"/>
    <w:rsid w:val="00723D66"/>
    <w:rsid w:val="00741F71"/>
    <w:rsid w:val="00762CE4"/>
    <w:rsid w:val="00797C46"/>
    <w:rsid w:val="007A557D"/>
    <w:rsid w:val="007B7DC5"/>
    <w:rsid w:val="007E7181"/>
    <w:rsid w:val="007F0B86"/>
    <w:rsid w:val="008020D7"/>
    <w:rsid w:val="00803260"/>
    <w:rsid w:val="00826CDE"/>
    <w:rsid w:val="00843164"/>
    <w:rsid w:val="008468A9"/>
    <w:rsid w:val="0085037E"/>
    <w:rsid w:val="00854E7D"/>
    <w:rsid w:val="008551F7"/>
    <w:rsid w:val="00876A5F"/>
    <w:rsid w:val="008966E5"/>
    <w:rsid w:val="008A74DF"/>
    <w:rsid w:val="008B5DC0"/>
    <w:rsid w:val="008F041C"/>
    <w:rsid w:val="009202BD"/>
    <w:rsid w:val="009224E6"/>
    <w:rsid w:val="00924663"/>
    <w:rsid w:val="00931654"/>
    <w:rsid w:val="009B428D"/>
    <w:rsid w:val="009C3578"/>
    <w:rsid w:val="009F5447"/>
    <w:rsid w:val="00A153A1"/>
    <w:rsid w:val="00A15B83"/>
    <w:rsid w:val="00A53274"/>
    <w:rsid w:val="00A82DCC"/>
    <w:rsid w:val="00A94118"/>
    <w:rsid w:val="00A9479D"/>
    <w:rsid w:val="00AB6B82"/>
    <w:rsid w:val="00AD6919"/>
    <w:rsid w:val="00B34ACA"/>
    <w:rsid w:val="00B55CE4"/>
    <w:rsid w:val="00B615B6"/>
    <w:rsid w:val="00B71F7B"/>
    <w:rsid w:val="00B8314E"/>
    <w:rsid w:val="00B9115C"/>
    <w:rsid w:val="00BA76A2"/>
    <w:rsid w:val="00C02E26"/>
    <w:rsid w:val="00C067C5"/>
    <w:rsid w:val="00C30C29"/>
    <w:rsid w:val="00C36A98"/>
    <w:rsid w:val="00C53E52"/>
    <w:rsid w:val="00CA08C6"/>
    <w:rsid w:val="00CA7A67"/>
    <w:rsid w:val="00CC05D9"/>
    <w:rsid w:val="00CC6CC1"/>
    <w:rsid w:val="00CD7582"/>
    <w:rsid w:val="00CF4DAF"/>
    <w:rsid w:val="00D0020C"/>
    <w:rsid w:val="00D06E8C"/>
    <w:rsid w:val="00D33795"/>
    <w:rsid w:val="00D568D3"/>
    <w:rsid w:val="00D65641"/>
    <w:rsid w:val="00D659DC"/>
    <w:rsid w:val="00D67CBA"/>
    <w:rsid w:val="00D81F4E"/>
    <w:rsid w:val="00DC0084"/>
    <w:rsid w:val="00DC08DF"/>
    <w:rsid w:val="00DF6D7C"/>
    <w:rsid w:val="00E30D5F"/>
    <w:rsid w:val="00E42361"/>
    <w:rsid w:val="00E56802"/>
    <w:rsid w:val="00E6328E"/>
    <w:rsid w:val="00E70F04"/>
    <w:rsid w:val="00E76367"/>
    <w:rsid w:val="00E86B8F"/>
    <w:rsid w:val="00E87018"/>
    <w:rsid w:val="00ED0E10"/>
    <w:rsid w:val="00ED612E"/>
    <w:rsid w:val="00EE7200"/>
    <w:rsid w:val="00F00479"/>
    <w:rsid w:val="00F25533"/>
    <w:rsid w:val="00F454D2"/>
    <w:rsid w:val="00F464D0"/>
    <w:rsid w:val="00F6077F"/>
    <w:rsid w:val="00F63B5F"/>
    <w:rsid w:val="00F701F4"/>
    <w:rsid w:val="00FA00D1"/>
    <w:rsid w:val="00FA34E1"/>
    <w:rsid w:val="00FA7F4C"/>
    <w:rsid w:val="00FB6D41"/>
    <w:rsid w:val="00FC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620E"/>
  <w15:chartTrackingRefBased/>
  <w15:docId w15:val="{18499850-22DD-4837-9D99-B68DD019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B6"/>
    <w:rPr>
      <w:color w:val="auto"/>
      <w:sz w:val="21"/>
    </w:rPr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46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8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4922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2262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0624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781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413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2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oluAkinlawon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oluakinlawon.github.i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bolutife-akinlawon-623784193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BoluAkinlawon/NHS-Admissions-Forecast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BoluAkinlawon/stroke-prediction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R%20BOLU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50D68032-16E9-4A9F-AB04-E3C864CF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4158</TotalTime>
  <Pages>3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SIR BOLU</dc:creator>
  <cp:lastModifiedBy>Bolu Akinlawon</cp:lastModifiedBy>
  <cp:revision>50</cp:revision>
  <cp:lastPrinted>2023-02-03T23:09:00Z</cp:lastPrinted>
  <dcterms:created xsi:type="dcterms:W3CDTF">2022-10-06T11:05:00Z</dcterms:created>
  <dcterms:modified xsi:type="dcterms:W3CDTF">2023-06-30T22:51:00Z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